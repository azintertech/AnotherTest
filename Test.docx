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6798941"/>
        <w:placeholder>
          <w:docPart w:val="7613C117143DA74F8B1002821FF45FB6"/>
        </w:placeholder>
        <w:temporary/>
        <w:showingPlcHdr/>
        <w15:appearance w15:val="hidden"/>
      </w:sdtPr>
      <w:sdtEndPr/>
      <w:sdtContent>
        <w:p w14:paraId="57111D02" w14:textId="77777777" w:rsidR="004C19E8" w:rsidRDefault="00BC4D62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DA0EE8129357FE49A76E241C865A671B"/>
        </w:placeholder>
        <w:temporary/>
        <w:showingPlcHdr/>
        <w15:appearance w15:val="hidden"/>
      </w:sdtPr>
      <w:sdtEndPr/>
      <w:sdtContent>
        <w:p w14:paraId="4692CB37" w14:textId="77777777" w:rsidR="004C19E8" w:rsidRDefault="00BC4D62">
          <w:pPr>
            <w:pStyle w:val="ListBullet"/>
          </w:pPr>
          <w:r>
            <w:t>To take notes, just tap here and start typing.</w:t>
          </w:r>
        </w:p>
        <w:p w14:paraId="088ACFA1" w14:textId="77777777" w:rsidR="004C19E8" w:rsidRDefault="00BC4D62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504C1460" w14:textId="77777777" w:rsidR="004C19E8" w:rsidRDefault="00BC4D62">
      <w:pPr>
        <w:pStyle w:val="Heading2"/>
      </w:pPr>
      <w:r>
        <w:t>To learn more and get O</w:t>
      </w:r>
      <w:bookmarkStart w:id="0" w:name="_GoBack"/>
      <w:bookmarkEnd w:id="0"/>
      <w:r>
        <w:t xml:space="preserve">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4C19E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F1BC6" w14:textId="77777777" w:rsidR="00BC4D62" w:rsidRDefault="00BC4D62">
      <w:r>
        <w:separator/>
      </w:r>
    </w:p>
    <w:p w14:paraId="7FE92F60" w14:textId="77777777" w:rsidR="00BC4D62" w:rsidRDefault="00BC4D62"/>
  </w:endnote>
  <w:endnote w:type="continuationSeparator" w:id="0">
    <w:p w14:paraId="2C58252F" w14:textId="77777777" w:rsidR="00BC4D62" w:rsidRDefault="00BC4D62">
      <w:r>
        <w:continuationSeparator/>
      </w:r>
    </w:p>
    <w:p w14:paraId="4C975623" w14:textId="77777777" w:rsidR="00BC4D62" w:rsidRDefault="00BC4D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A28E4" w14:textId="77777777" w:rsidR="004C19E8" w:rsidRDefault="00BC4D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0BCF4" w14:textId="77777777" w:rsidR="00BC4D62" w:rsidRDefault="00BC4D62">
      <w:r>
        <w:separator/>
      </w:r>
    </w:p>
    <w:p w14:paraId="5C5DB907" w14:textId="77777777" w:rsidR="00BC4D62" w:rsidRDefault="00BC4D62"/>
  </w:footnote>
  <w:footnote w:type="continuationSeparator" w:id="0">
    <w:p w14:paraId="3D40B2BB" w14:textId="77777777" w:rsidR="00BC4D62" w:rsidRDefault="00BC4D62">
      <w:r>
        <w:continuationSeparator/>
      </w:r>
    </w:p>
    <w:p w14:paraId="76158AE5" w14:textId="77777777" w:rsidR="00BC4D62" w:rsidRDefault="00BC4D6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BF"/>
    <w:rsid w:val="004C19E8"/>
    <w:rsid w:val="00B264BF"/>
    <w:rsid w:val="00B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55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fcampb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13C117143DA74F8B1002821FF45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7C752-B5CC-4747-A618-F99EC320785A}"/>
      </w:docPartPr>
      <w:docPartBody>
        <w:p w:rsidR="00000000" w:rsidRDefault="00CF297D">
          <w:pPr>
            <w:pStyle w:val="7613C117143DA74F8B1002821FF45FB6"/>
          </w:pPr>
          <w:r>
            <w:t>Take Notes</w:t>
          </w:r>
        </w:p>
      </w:docPartBody>
    </w:docPart>
    <w:docPart>
      <w:docPartPr>
        <w:name w:val="DA0EE8129357FE49A76E241C865A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378C-9FE2-1840-BEB8-429A7F0867DE}"/>
      </w:docPartPr>
      <w:docPartBody>
        <w:p w:rsidR="00A85814" w:rsidRDefault="00CF297D">
          <w:pPr>
            <w:pStyle w:val="ListBullet"/>
          </w:pPr>
          <w:r>
            <w:t>To take notes, just tap here and start typing.</w:t>
          </w:r>
        </w:p>
        <w:p w:rsidR="00000000" w:rsidRDefault="00CF297D">
          <w:pPr>
            <w:pStyle w:val="DA0EE8129357FE49A76E241C865A671B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7D"/>
    <w:rsid w:val="00C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13C117143DA74F8B1002821FF45FB6">
    <w:name w:val="7613C117143DA74F8B1002821FF45FB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A0EE8129357FE49A76E241C865A671B">
    <w:name w:val="DA0EE8129357FE49A76E241C865A6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Campbell</dc:creator>
  <cp:keywords/>
  <dc:description/>
  <cp:lastModifiedBy>Jay Campbell</cp:lastModifiedBy>
  <cp:revision>1</cp:revision>
  <dcterms:created xsi:type="dcterms:W3CDTF">2017-01-12T20:08:00Z</dcterms:created>
  <dcterms:modified xsi:type="dcterms:W3CDTF">2017-01-12T20:14:00Z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